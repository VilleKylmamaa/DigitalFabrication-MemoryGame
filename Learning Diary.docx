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BF338" w14:textId="564FB64D" w:rsidR="001505D1" w:rsidRPr="0009710F" w:rsidRDefault="0009710F" w:rsidP="001505D1">
      <w:pPr>
        <w:pStyle w:val="Title"/>
        <w:spacing w:after="240"/>
        <w:rPr>
          <w:sz w:val="72"/>
          <w:szCs w:val="72"/>
        </w:rPr>
      </w:pPr>
      <w:r w:rsidRPr="0009710F">
        <w:rPr>
          <w:sz w:val="72"/>
          <w:szCs w:val="72"/>
        </w:rPr>
        <w:t>Learning Diary</w:t>
      </w:r>
    </w:p>
    <w:p w14:paraId="0CE44051" w14:textId="4B119DFC" w:rsidR="001505D1" w:rsidRDefault="0009710F" w:rsidP="0009710F">
      <w:pPr>
        <w:spacing w:after="180"/>
      </w:pPr>
      <w:r>
        <w:rPr>
          <w:b/>
          <w:bCs/>
        </w:rPr>
        <w:t>Project name</w:t>
      </w:r>
      <w:r w:rsidR="001505D1" w:rsidRPr="0009710F">
        <w:rPr>
          <w:b/>
          <w:bCs/>
        </w:rPr>
        <w:t xml:space="preserve">: </w:t>
      </w:r>
      <w:r w:rsidRPr="0009710F">
        <w:t>Speed g</w:t>
      </w:r>
      <w:r>
        <w:t>ame</w:t>
      </w:r>
    </w:p>
    <w:p w14:paraId="7DE6A99B" w14:textId="77777777" w:rsidR="004B2F41" w:rsidRDefault="004B2F41" w:rsidP="0009710F">
      <w:pPr>
        <w:spacing w:after="180"/>
      </w:pPr>
    </w:p>
    <w:p w14:paraId="499FE700" w14:textId="77777777" w:rsidR="004B2F41" w:rsidRPr="004B2F41" w:rsidRDefault="004B2F41" w:rsidP="004B2F41">
      <w:pPr>
        <w:spacing w:line="360" w:lineRule="auto"/>
        <w:jc w:val="both"/>
        <w:rPr>
          <w:sz w:val="22"/>
          <w:szCs w:val="22"/>
        </w:rPr>
      </w:pPr>
      <w:r w:rsidRPr="004B2F41">
        <w:rPr>
          <w:sz w:val="22"/>
          <w:szCs w:val="22"/>
        </w:rPr>
        <w:t>The diary will describe</w:t>
      </w:r>
    </w:p>
    <w:p w14:paraId="166DBCC0" w14:textId="77777777" w:rsidR="004B2F41" w:rsidRDefault="004B2F41" w:rsidP="004B2F41">
      <w:pPr>
        <w:pStyle w:val="ListParagraph"/>
        <w:numPr>
          <w:ilvl w:val="0"/>
          <w:numId w:val="2"/>
        </w:numPr>
        <w:spacing w:line="360" w:lineRule="auto"/>
        <w:jc w:val="both"/>
        <w:rPr>
          <w:sz w:val="22"/>
          <w:szCs w:val="22"/>
        </w:rPr>
      </w:pPr>
      <w:r w:rsidRPr="00D73616">
        <w:rPr>
          <w:sz w:val="22"/>
          <w:szCs w:val="22"/>
        </w:rPr>
        <w:t>Idea: Description of what you are planning to do, including information on how you reach to that idea and updates to the original ide</w:t>
      </w:r>
      <w:r>
        <w:rPr>
          <w:sz w:val="22"/>
          <w:szCs w:val="22"/>
        </w:rPr>
        <w:t>a.</w:t>
      </w:r>
    </w:p>
    <w:p w14:paraId="0AEECBC0" w14:textId="77777777" w:rsidR="004B2F41" w:rsidRDefault="004B2F41" w:rsidP="004B2F41">
      <w:pPr>
        <w:pStyle w:val="ListParagraph"/>
        <w:numPr>
          <w:ilvl w:val="0"/>
          <w:numId w:val="2"/>
        </w:numPr>
        <w:spacing w:line="360" w:lineRule="auto"/>
        <w:jc w:val="both"/>
        <w:rPr>
          <w:sz w:val="22"/>
          <w:szCs w:val="22"/>
        </w:rPr>
      </w:pPr>
      <w:r w:rsidRPr="00D73616">
        <w:rPr>
          <w:sz w:val="22"/>
          <w:szCs w:val="22"/>
        </w:rPr>
        <w:t>Diary of the process: At least one entry per week, telling what has been done during the week by every member of the team and the team as a whole. Include pictures and videos</w:t>
      </w:r>
      <w:r>
        <w:rPr>
          <w:sz w:val="22"/>
          <w:szCs w:val="22"/>
        </w:rPr>
        <w:t>.</w:t>
      </w:r>
    </w:p>
    <w:p w14:paraId="060B287F" w14:textId="77777777" w:rsidR="004B2F41" w:rsidRDefault="004B2F41" w:rsidP="004B2F41">
      <w:pPr>
        <w:pStyle w:val="ListParagraph"/>
        <w:numPr>
          <w:ilvl w:val="0"/>
          <w:numId w:val="2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E</w:t>
      </w:r>
      <w:r w:rsidRPr="00D73616">
        <w:rPr>
          <w:sz w:val="22"/>
          <w:szCs w:val="22"/>
        </w:rPr>
        <w:t>rrors and failures</w:t>
      </w:r>
      <w:r>
        <w:rPr>
          <w:sz w:val="22"/>
          <w:szCs w:val="22"/>
        </w:rPr>
        <w:t>.</w:t>
      </w:r>
    </w:p>
    <w:p w14:paraId="751D35E6" w14:textId="77777777" w:rsidR="004B2F41" w:rsidRDefault="004B2F41" w:rsidP="004B2F41">
      <w:pPr>
        <w:pStyle w:val="ListParagraph"/>
        <w:numPr>
          <w:ilvl w:val="0"/>
          <w:numId w:val="2"/>
        </w:numPr>
        <w:spacing w:line="360" w:lineRule="auto"/>
        <w:jc w:val="both"/>
        <w:rPr>
          <w:sz w:val="22"/>
          <w:szCs w:val="22"/>
        </w:rPr>
      </w:pPr>
      <w:r w:rsidRPr="00D73616">
        <w:rPr>
          <w:sz w:val="22"/>
          <w:szCs w:val="22"/>
        </w:rPr>
        <w:t>Personal reflection</w:t>
      </w:r>
      <w:r>
        <w:rPr>
          <w:sz w:val="22"/>
          <w:szCs w:val="22"/>
        </w:rPr>
        <w:t>.</w:t>
      </w:r>
    </w:p>
    <w:p w14:paraId="262435E8" w14:textId="77777777" w:rsidR="007B36AF" w:rsidRPr="0009710F" w:rsidRDefault="007B36AF" w:rsidP="0009710F">
      <w:pPr>
        <w:spacing w:after="180"/>
        <w:rPr>
          <w:lang w:val="fi-FI"/>
        </w:rPr>
      </w:pPr>
    </w:p>
    <w:p w14:paraId="2B84169A" w14:textId="66D4349E" w:rsidR="001505D1" w:rsidRPr="0009710F" w:rsidRDefault="0009710F" w:rsidP="001505D1">
      <w:pPr>
        <w:pStyle w:val="Heading1"/>
        <w:spacing w:before="360" w:after="320"/>
      </w:pPr>
      <w:r w:rsidRPr="0009710F">
        <w:t xml:space="preserve">Week 12, </w:t>
      </w:r>
      <w:r w:rsidRPr="0009710F">
        <w:t>March 22 –</w:t>
      </w:r>
      <w:r>
        <w:t xml:space="preserve"> </w:t>
      </w:r>
      <w:r w:rsidRPr="0009710F">
        <w:t>March 28</w:t>
      </w:r>
    </w:p>
    <w:p w14:paraId="4B744EB5" w14:textId="2A8B4C90" w:rsidR="0009710F" w:rsidRDefault="007B36AF" w:rsidP="0009710F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Goal:</w:t>
      </w:r>
    </w:p>
    <w:p w14:paraId="3D04FDDD" w14:textId="3BD65775" w:rsidR="007B36AF" w:rsidRDefault="007B36AF" w:rsidP="007B36AF">
      <w:pPr>
        <w:pStyle w:val="ListParagraph"/>
        <w:numPr>
          <w:ilvl w:val="0"/>
          <w:numId w:val="2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Follow lectures</w:t>
      </w:r>
    </w:p>
    <w:p w14:paraId="760F57B3" w14:textId="77777777" w:rsidR="007B36AF" w:rsidRDefault="007B36AF" w:rsidP="007B36AF">
      <w:pPr>
        <w:pStyle w:val="ListParagraph"/>
        <w:numPr>
          <w:ilvl w:val="0"/>
          <w:numId w:val="2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Decide which project idea to carry out</w:t>
      </w:r>
    </w:p>
    <w:p w14:paraId="28E5E5BE" w14:textId="362DF4A7" w:rsidR="007B36AF" w:rsidRDefault="004B2F41" w:rsidP="007B36AF">
      <w:pPr>
        <w:pStyle w:val="ListParagraph"/>
        <w:numPr>
          <w:ilvl w:val="0"/>
          <w:numId w:val="2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Finish i</w:t>
      </w:r>
      <w:r w:rsidR="007B36AF">
        <w:rPr>
          <w:sz w:val="22"/>
          <w:szCs w:val="22"/>
        </w:rPr>
        <w:t>ntroductory report</w:t>
      </w:r>
    </w:p>
    <w:p w14:paraId="320DC5EA" w14:textId="3C352AF3" w:rsidR="007B36AF" w:rsidRDefault="007B36AF" w:rsidP="007B36AF">
      <w:pPr>
        <w:spacing w:line="360" w:lineRule="auto"/>
        <w:jc w:val="both"/>
        <w:rPr>
          <w:sz w:val="22"/>
          <w:szCs w:val="22"/>
        </w:rPr>
      </w:pPr>
    </w:p>
    <w:p w14:paraId="5EBD8DAF" w14:textId="28F15183" w:rsidR="007B36AF" w:rsidRDefault="007B36AF" w:rsidP="007B36AF">
      <w:pPr>
        <w:spacing w:line="360" w:lineRule="auto"/>
        <w:jc w:val="both"/>
        <w:rPr>
          <w:sz w:val="22"/>
          <w:szCs w:val="22"/>
        </w:rPr>
      </w:pPr>
    </w:p>
    <w:p w14:paraId="007DEEAB" w14:textId="5563B725" w:rsidR="007B36AF" w:rsidRPr="0009710F" w:rsidRDefault="007B36AF" w:rsidP="007B36AF">
      <w:pPr>
        <w:pStyle w:val="Heading1"/>
        <w:spacing w:before="360" w:after="320"/>
      </w:pPr>
      <w:r w:rsidRPr="0009710F">
        <w:t>Week 1</w:t>
      </w:r>
      <w:r>
        <w:t>3</w:t>
      </w:r>
      <w:r w:rsidRPr="0009710F">
        <w:t>, March 2</w:t>
      </w:r>
      <w:r>
        <w:t>9</w:t>
      </w:r>
      <w:r w:rsidRPr="0009710F">
        <w:t xml:space="preserve"> –</w:t>
      </w:r>
      <w:r>
        <w:t xml:space="preserve"> </w:t>
      </w:r>
      <w:r>
        <w:t>April</w:t>
      </w:r>
      <w:r w:rsidRPr="0009710F">
        <w:t xml:space="preserve"> </w:t>
      </w:r>
      <w:r>
        <w:t>4</w:t>
      </w:r>
    </w:p>
    <w:p w14:paraId="4CD0C763" w14:textId="0CADB240" w:rsidR="007B36AF" w:rsidRDefault="004B2F41" w:rsidP="007B36AF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t</w:t>
      </w:r>
      <w:r w:rsidR="007B36AF">
        <w:rPr>
          <w:sz w:val="22"/>
          <w:szCs w:val="22"/>
        </w:rPr>
        <w:t>ext</w:t>
      </w:r>
      <w:r>
        <w:rPr>
          <w:sz w:val="22"/>
          <w:szCs w:val="22"/>
        </w:rPr>
        <w:t xml:space="preserve"> placeholder</w:t>
      </w:r>
    </w:p>
    <w:p w14:paraId="16B1BBAA" w14:textId="77777777" w:rsidR="007B36AF" w:rsidRDefault="007B36AF" w:rsidP="007B36AF">
      <w:pPr>
        <w:spacing w:line="360" w:lineRule="auto"/>
        <w:jc w:val="both"/>
        <w:rPr>
          <w:sz w:val="22"/>
          <w:szCs w:val="22"/>
        </w:rPr>
      </w:pPr>
    </w:p>
    <w:p w14:paraId="0E135C65" w14:textId="602B3797" w:rsidR="007B36AF" w:rsidRPr="0009710F" w:rsidRDefault="007B36AF" w:rsidP="007B36AF">
      <w:pPr>
        <w:pStyle w:val="Heading1"/>
        <w:spacing w:before="360" w:after="320"/>
      </w:pPr>
      <w:r w:rsidRPr="0009710F">
        <w:t>Week 1</w:t>
      </w:r>
      <w:r>
        <w:t>4</w:t>
      </w:r>
      <w:r w:rsidRPr="0009710F">
        <w:t xml:space="preserve">, </w:t>
      </w:r>
      <w:r>
        <w:t>April 5</w:t>
      </w:r>
      <w:r w:rsidRPr="0009710F">
        <w:t xml:space="preserve"> –</w:t>
      </w:r>
      <w:r>
        <w:t xml:space="preserve"> </w:t>
      </w:r>
      <w:r>
        <w:t>April 11</w:t>
      </w:r>
    </w:p>
    <w:p w14:paraId="180B8C55" w14:textId="00C3D7AC" w:rsidR="007B36AF" w:rsidRDefault="007B36AF" w:rsidP="007B36AF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text</w:t>
      </w:r>
      <w:r w:rsidR="004B2F41">
        <w:rPr>
          <w:sz w:val="22"/>
          <w:szCs w:val="22"/>
        </w:rPr>
        <w:t xml:space="preserve"> placeholder</w:t>
      </w:r>
    </w:p>
    <w:p w14:paraId="0B5CA21A" w14:textId="77777777" w:rsidR="007B36AF" w:rsidRDefault="007B36AF" w:rsidP="007B36AF">
      <w:pPr>
        <w:spacing w:line="360" w:lineRule="auto"/>
        <w:jc w:val="both"/>
        <w:rPr>
          <w:sz w:val="22"/>
          <w:szCs w:val="22"/>
        </w:rPr>
      </w:pPr>
    </w:p>
    <w:p w14:paraId="2500DCC5" w14:textId="244E0902" w:rsidR="007B36AF" w:rsidRPr="0009710F" w:rsidRDefault="007B36AF" w:rsidP="007B36AF">
      <w:pPr>
        <w:pStyle w:val="Heading1"/>
        <w:spacing w:before="360" w:after="320"/>
      </w:pPr>
      <w:r w:rsidRPr="0009710F">
        <w:lastRenderedPageBreak/>
        <w:t>Week 1</w:t>
      </w:r>
      <w:r>
        <w:t>5</w:t>
      </w:r>
      <w:r w:rsidRPr="0009710F">
        <w:t xml:space="preserve">, </w:t>
      </w:r>
      <w:r>
        <w:t>April</w:t>
      </w:r>
      <w:r w:rsidRPr="0009710F">
        <w:t xml:space="preserve"> </w:t>
      </w:r>
      <w:r>
        <w:t>12</w:t>
      </w:r>
      <w:r w:rsidRPr="0009710F">
        <w:t xml:space="preserve"> –</w:t>
      </w:r>
      <w:r>
        <w:t xml:space="preserve"> </w:t>
      </w:r>
      <w:r>
        <w:t>April 18</w:t>
      </w:r>
    </w:p>
    <w:p w14:paraId="101C33EE" w14:textId="7435A06C" w:rsidR="007B36AF" w:rsidRDefault="007B36AF" w:rsidP="007B36AF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text</w:t>
      </w:r>
      <w:r w:rsidR="004B2F41">
        <w:rPr>
          <w:sz w:val="22"/>
          <w:szCs w:val="22"/>
        </w:rPr>
        <w:t xml:space="preserve"> placeholder</w:t>
      </w:r>
    </w:p>
    <w:p w14:paraId="656452C1" w14:textId="77777777" w:rsidR="007B36AF" w:rsidRDefault="007B36AF" w:rsidP="007B36AF">
      <w:pPr>
        <w:spacing w:line="360" w:lineRule="auto"/>
        <w:jc w:val="both"/>
        <w:rPr>
          <w:sz w:val="22"/>
          <w:szCs w:val="22"/>
        </w:rPr>
      </w:pPr>
    </w:p>
    <w:p w14:paraId="4C5F0E30" w14:textId="67DEE90A" w:rsidR="007B36AF" w:rsidRPr="0009710F" w:rsidRDefault="007B36AF" w:rsidP="007B36AF">
      <w:pPr>
        <w:pStyle w:val="Heading1"/>
        <w:spacing w:before="360" w:after="320"/>
      </w:pPr>
      <w:r w:rsidRPr="0009710F">
        <w:t>Week 1</w:t>
      </w:r>
      <w:r>
        <w:t>6</w:t>
      </w:r>
      <w:r w:rsidRPr="0009710F">
        <w:t xml:space="preserve">, </w:t>
      </w:r>
      <w:r>
        <w:t>April</w:t>
      </w:r>
      <w:r w:rsidRPr="0009710F">
        <w:t xml:space="preserve"> </w:t>
      </w:r>
      <w:r>
        <w:t>19</w:t>
      </w:r>
      <w:r w:rsidRPr="0009710F">
        <w:t xml:space="preserve"> –</w:t>
      </w:r>
      <w:r>
        <w:t xml:space="preserve"> </w:t>
      </w:r>
      <w:r w:rsidRPr="0009710F">
        <w:t>March 2</w:t>
      </w:r>
      <w:r>
        <w:t>5</w:t>
      </w:r>
    </w:p>
    <w:p w14:paraId="17A2673B" w14:textId="48583F41" w:rsidR="007B36AF" w:rsidRDefault="007B36AF" w:rsidP="007B36AF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text</w:t>
      </w:r>
      <w:r w:rsidR="004B2F41">
        <w:rPr>
          <w:sz w:val="22"/>
          <w:szCs w:val="22"/>
        </w:rPr>
        <w:t xml:space="preserve"> placeholder</w:t>
      </w:r>
    </w:p>
    <w:p w14:paraId="637F6CD5" w14:textId="77777777" w:rsidR="007B36AF" w:rsidRDefault="007B36AF" w:rsidP="007B36AF">
      <w:pPr>
        <w:spacing w:line="360" w:lineRule="auto"/>
        <w:jc w:val="both"/>
        <w:rPr>
          <w:sz w:val="22"/>
          <w:szCs w:val="22"/>
        </w:rPr>
      </w:pPr>
    </w:p>
    <w:p w14:paraId="4BC692EC" w14:textId="4CDB0663" w:rsidR="007B36AF" w:rsidRPr="0009710F" w:rsidRDefault="007B36AF" w:rsidP="007B36AF">
      <w:pPr>
        <w:pStyle w:val="Heading1"/>
        <w:spacing w:before="360" w:after="320"/>
      </w:pPr>
      <w:r w:rsidRPr="0009710F">
        <w:t>Week 1</w:t>
      </w:r>
      <w:r>
        <w:t>7</w:t>
      </w:r>
      <w:r w:rsidRPr="0009710F">
        <w:t>,</w:t>
      </w:r>
      <w:r>
        <w:t xml:space="preserve"> April 26 </w:t>
      </w:r>
      <w:r w:rsidRPr="0009710F">
        <w:t>–</w:t>
      </w:r>
      <w:r>
        <w:t xml:space="preserve"> May 2</w:t>
      </w:r>
    </w:p>
    <w:p w14:paraId="7EE5AA63" w14:textId="7384BA0A" w:rsidR="007B36AF" w:rsidRDefault="007B36AF" w:rsidP="007B36AF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text</w:t>
      </w:r>
      <w:r w:rsidR="004B2F41">
        <w:rPr>
          <w:sz w:val="22"/>
          <w:szCs w:val="22"/>
        </w:rPr>
        <w:t xml:space="preserve"> placeholder</w:t>
      </w:r>
    </w:p>
    <w:p w14:paraId="23297850" w14:textId="2585B394" w:rsidR="007B36AF" w:rsidRPr="007B36AF" w:rsidRDefault="007B36AF" w:rsidP="007B36AF">
      <w:pPr>
        <w:spacing w:line="360" w:lineRule="auto"/>
        <w:jc w:val="both"/>
        <w:rPr>
          <w:sz w:val="22"/>
          <w:szCs w:val="22"/>
        </w:rPr>
      </w:pPr>
    </w:p>
    <w:sectPr w:rsidR="007B36AF" w:rsidRPr="007B36AF" w:rsidSect="00E77D6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56281"/>
    <w:multiLevelType w:val="hybridMultilevel"/>
    <w:tmpl w:val="6418533A"/>
    <w:lvl w:ilvl="0" w:tplc="0632055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C7A79"/>
    <w:multiLevelType w:val="hybridMultilevel"/>
    <w:tmpl w:val="F5CA0442"/>
    <w:lvl w:ilvl="0" w:tplc="67AA51FE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0F"/>
    <w:rsid w:val="000044CF"/>
    <w:rsid w:val="000137C3"/>
    <w:rsid w:val="0009710F"/>
    <w:rsid w:val="001505D1"/>
    <w:rsid w:val="001A64B5"/>
    <w:rsid w:val="004B2F41"/>
    <w:rsid w:val="007B36AF"/>
    <w:rsid w:val="00A552E0"/>
    <w:rsid w:val="00D73616"/>
    <w:rsid w:val="00E7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D9E54E"/>
  <w15:chartTrackingRefBased/>
  <w15:docId w15:val="{D17309F2-AF1E-45BA-B2ED-7D707376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5D1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05D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5D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1505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505D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ListParagraph">
    <w:name w:val="List Paragraph"/>
    <w:basedOn w:val="Normal"/>
    <w:uiPriority w:val="34"/>
    <w:qFormat/>
    <w:rsid w:val="00097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lle%20Kylm&#228;maa\Documents\Custom%20Office%20Templates\School%20Wor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School Work.dotx</Template>
  <TotalTime>46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 Kylmämaa</dc:creator>
  <cp:keywords/>
  <dc:description/>
  <cp:lastModifiedBy>Ville Kylmämaa</cp:lastModifiedBy>
  <cp:revision>2</cp:revision>
  <dcterms:created xsi:type="dcterms:W3CDTF">2021-03-28T07:58:00Z</dcterms:created>
  <dcterms:modified xsi:type="dcterms:W3CDTF">2021-03-28T08:44:00Z</dcterms:modified>
</cp:coreProperties>
</file>